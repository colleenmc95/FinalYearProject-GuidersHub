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C4D" w:rsidRDefault="00627C4D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PROJECT RISK ASSESSMENT - HAZARD CHECKLIST</w:t>
      </w:r>
      <w:r w:rsidR="0093650D">
        <w:rPr>
          <w:rFonts w:ascii="Times New Roman" w:hAnsi="Times New Roman"/>
          <w:b/>
          <w:bCs/>
          <w:color w:val="000000"/>
          <w:sz w:val="24"/>
          <w:szCs w:val="24"/>
        </w:rPr>
        <w:t xml:space="preserve"> – 2015 / 16</w:t>
      </w: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E4307" w:rsidRDefault="00EE4307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27C4D" w:rsidRDefault="00EE4307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School of Computing and Mathematics.</w:t>
      </w:r>
      <w:proofErr w:type="gramEnd"/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E4307" w:rsidRDefault="00EE4307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E4307" w:rsidRDefault="00627C4D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Student 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Name </w:t>
      </w:r>
      <w:r w:rsidR="0017759F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proofErr w:type="gramEnd"/>
      <w:r w:rsidR="0017759F">
        <w:rPr>
          <w:rFonts w:ascii="Times New Roman" w:hAnsi="Times New Roman"/>
          <w:b/>
          <w:bCs/>
          <w:color w:val="000000"/>
          <w:sz w:val="24"/>
          <w:szCs w:val="24"/>
        </w:rPr>
        <w:t xml:space="preserve"> COLLEEN MCCONNELL</w:t>
      </w:r>
      <w:r w:rsidR="00EE4307">
        <w:rPr>
          <w:rFonts w:ascii="Times New Roman" w:hAnsi="Times New Roman"/>
          <w:b/>
          <w:bCs/>
          <w:color w:val="000000"/>
          <w:sz w:val="24"/>
          <w:szCs w:val="24"/>
        </w:rPr>
        <w:tab/>
      </w:r>
    </w:p>
    <w:p w:rsidR="00EE4307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(Capitals)</w:t>
      </w: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4813" w:tblpY="17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5"/>
        <w:gridCol w:w="425"/>
        <w:gridCol w:w="426"/>
        <w:gridCol w:w="425"/>
        <w:gridCol w:w="425"/>
        <w:gridCol w:w="425"/>
        <w:gridCol w:w="426"/>
        <w:gridCol w:w="425"/>
        <w:gridCol w:w="372"/>
        <w:gridCol w:w="425"/>
      </w:tblGrid>
      <w:tr w:rsidR="00EE4307" w:rsidRPr="00D83897" w:rsidTr="00D83897">
        <w:tc>
          <w:tcPr>
            <w:tcW w:w="445" w:type="dxa"/>
            <w:shd w:val="clear" w:color="auto" w:fill="auto"/>
          </w:tcPr>
          <w:p w:rsidR="00EE4307" w:rsidRPr="00D83897" w:rsidRDefault="00EE4307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425" w:type="dxa"/>
            <w:shd w:val="clear" w:color="auto" w:fill="auto"/>
          </w:tcPr>
          <w:p w:rsidR="00EE4307" w:rsidRPr="00D83897" w:rsidRDefault="00EE4307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EE4307" w:rsidRPr="00D83897" w:rsidRDefault="00EE4307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E4307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E4307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EE4307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:rsidR="00EE4307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E4307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 w:rsidR="00EE4307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EE4307" w:rsidRPr="00D83897" w:rsidRDefault="00EE4307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E4307" w:rsidRDefault="00EE4307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Student Registration Number </w:t>
      </w: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27C4D" w:rsidRDefault="0017759F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Course of Study: Computer Science</w:t>
      </w:r>
    </w:p>
    <w:p w:rsidR="00EE4307" w:rsidRDefault="00EE4307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6664B" w:rsidRDefault="0096664B" w:rsidP="009666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Name o</w:t>
      </w:r>
      <w:r w:rsidR="0017759F">
        <w:rPr>
          <w:rFonts w:ascii="Times New Roman" w:hAnsi="Times New Roman"/>
          <w:b/>
          <w:bCs/>
          <w:color w:val="000000"/>
          <w:sz w:val="24"/>
          <w:szCs w:val="24"/>
        </w:rPr>
        <w:t>f Supervisor: DR FIONA BROWNE</w:t>
      </w:r>
    </w:p>
    <w:p w:rsidR="0096664B" w:rsidRDefault="0096664B" w:rsidP="009666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(Capitals)</w:t>
      </w:r>
    </w:p>
    <w:p w:rsidR="0096664B" w:rsidRDefault="0096664B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27C4D" w:rsidRDefault="00627C4D" w:rsidP="00627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Does any of the work carried out by the proj</w:t>
      </w:r>
      <w:r w:rsidR="001C2A95">
        <w:rPr>
          <w:rFonts w:ascii="Arial" w:hAnsi="Arial" w:cs="Arial"/>
          <w:color w:val="000000"/>
          <w:sz w:val="20"/>
          <w:szCs w:val="20"/>
        </w:rPr>
        <w:t>ect result in staff or students</w:t>
      </w:r>
      <w:r>
        <w:rPr>
          <w:rFonts w:ascii="Arial" w:hAnsi="Arial" w:cs="Arial"/>
          <w:color w:val="000000"/>
          <w:sz w:val="20"/>
          <w:szCs w:val="20"/>
        </w:rPr>
        <w:t xml:space="preserve"> being exposed at any</w:t>
      </w:r>
    </w:p>
    <w:p w:rsidR="00627C4D" w:rsidRDefault="00627C4D" w:rsidP="00627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time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hazards associated with the following?</w:t>
      </w:r>
      <w:r w:rsidR="001C2A95">
        <w:rPr>
          <w:rFonts w:ascii="Arial" w:hAnsi="Arial" w:cs="Arial"/>
          <w:color w:val="000000"/>
          <w:sz w:val="20"/>
          <w:szCs w:val="20"/>
        </w:rPr>
        <w:t xml:space="preserve"> (Place an ‘X’ in the appropriate box)</w:t>
      </w:r>
      <w:r w:rsidR="00D83897">
        <w:rPr>
          <w:rFonts w:ascii="Arial" w:hAnsi="Arial" w:cs="Arial"/>
          <w:color w:val="000000"/>
          <w:sz w:val="20"/>
          <w:szCs w:val="20"/>
        </w:rPr>
        <w:t>.</w:t>
      </w:r>
    </w:p>
    <w:p w:rsidR="00EE4307" w:rsidRDefault="00EE4307" w:rsidP="00627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27C4D" w:rsidRDefault="001C2A95" w:rsidP="00627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If you indicate </w:t>
      </w:r>
      <w:r w:rsidRPr="00A22944">
        <w:rPr>
          <w:rFonts w:ascii="Arial" w:hAnsi="Arial" w:cs="Arial"/>
          <w:b/>
          <w:sz w:val="20"/>
          <w:szCs w:val="20"/>
          <w:highlight w:val="yellow"/>
        </w:rPr>
        <w:t>YES</w:t>
      </w:r>
      <w:r w:rsidR="00627C4D">
        <w:rPr>
          <w:rFonts w:ascii="Arial" w:hAnsi="Arial" w:cs="Arial"/>
          <w:color w:val="000000"/>
          <w:sz w:val="20"/>
          <w:szCs w:val="20"/>
        </w:rPr>
        <w:t xml:space="preserve"> against a category please complete the relevant risk assessment record form</w:t>
      </w:r>
    </w:p>
    <w:p w:rsidR="00627C4D" w:rsidRDefault="001C2A95" w:rsidP="00627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University H</w:t>
      </w:r>
      <w:r w:rsidR="00627C4D">
        <w:rPr>
          <w:rFonts w:ascii="Arial" w:hAnsi="Arial" w:cs="Arial"/>
          <w:color w:val="000000"/>
          <w:sz w:val="20"/>
          <w:szCs w:val="20"/>
        </w:rPr>
        <w:t>ealth and Safety site. These should be completed for each</w:t>
      </w:r>
    </w:p>
    <w:p w:rsidR="00627C4D" w:rsidRDefault="00627C4D" w:rsidP="00627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hazard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identified. All forms and guidance are</w:t>
      </w:r>
      <w:r w:rsidR="00EE4307">
        <w:rPr>
          <w:rFonts w:ascii="Arial" w:hAnsi="Arial" w:cs="Arial"/>
          <w:color w:val="000000"/>
          <w:sz w:val="20"/>
          <w:szCs w:val="20"/>
        </w:rPr>
        <w:t xml:space="preserve"> available via: </w:t>
      </w:r>
      <w:hyperlink r:id="rId5" w:history="1">
        <w:r w:rsidR="00EE4307" w:rsidRPr="00C45F9E">
          <w:rPr>
            <w:rStyle w:val="Hyperlink"/>
            <w:rFonts w:ascii="Arial" w:hAnsi="Arial" w:cs="Arial"/>
            <w:sz w:val="20"/>
            <w:szCs w:val="20"/>
          </w:rPr>
          <w:t>http://www.ulster.ac.uk/hr/healtha</w:t>
        </w:r>
        <w:r w:rsidR="00EE4307" w:rsidRPr="00C45F9E">
          <w:rPr>
            <w:rStyle w:val="Hyperlink"/>
            <w:rFonts w:ascii="Arial" w:hAnsi="Arial" w:cs="Arial"/>
            <w:sz w:val="20"/>
            <w:szCs w:val="20"/>
          </w:rPr>
          <w:t>n</w:t>
        </w:r>
        <w:r w:rsidR="00EE4307" w:rsidRPr="00C45F9E">
          <w:rPr>
            <w:rStyle w:val="Hyperlink"/>
            <w:rFonts w:ascii="Arial" w:hAnsi="Arial" w:cs="Arial"/>
            <w:sz w:val="20"/>
            <w:szCs w:val="20"/>
          </w:rPr>
          <w:t>d</w:t>
        </w:r>
        <w:r w:rsidR="00EE4307" w:rsidRPr="00C45F9E">
          <w:rPr>
            <w:rStyle w:val="Hyperlink"/>
            <w:rFonts w:ascii="Arial" w:hAnsi="Arial" w:cs="Arial"/>
            <w:sz w:val="20"/>
            <w:szCs w:val="20"/>
          </w:rPr>
          <w:t>s</w:t>
        </w:r>
        <w:r w:rsidR="00EE4307" w:rsidRPr="00C45F9E">
          <w:rPr>
            <w:rStyle w:val="Hyperlink"/>
            <w:rFonts w:ascii="Arial" w:hAnsi="Arial" w:cs="Arial"/>
            <w:sz w:val="20"/>
            <w:szCs w:val="20"/>
          </w:rPr>
          <w:t>afety/</w:t>
        </w:r>
      </w:hyperlink>
    </w:p>
    <w:p w:rsidR="00EE4307" w:rsidRDefault="00EE4307" w:rsidP="00627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EE4307" w:rsidRPr="00EE4307" w:rsidRDefault="00EE4307" w:rsidP="00627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XSpec="center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36"/>
        <w:gridCol w:w="683"/>
        <w:gridCol w:w="576"/>
      </w:tblGrid>
      <w:tr w:rsidR="0069576A" w:rsidRPr="00D83897" w:rsidTr="00D83897">
        <w:tc>
          <w:tcPr>
            <w:tcW w:w="6204" w:type="dxa"/>
            <w:shd w:val="clear" w:color="auto" w:fill="auto"/>
          </w:tcPr>
          <w:p w:rsidR="0069576A" w:rsidRPr="00D83897" w:rsidRDefault="001C2A95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NATURE OF HAZARD:</w:t>
            </w:r>
          </w:p>
        </w:tc>
        <w:tc>
          <w:tcPr>
            <w:tcW w:w="683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76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69576A" w:rsidRPr="00D83897" w:rsidTr="00D83897">
        <w:tc>
          <w:tcPr>
            <w:tcW w:w="6204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MANUAL HANDLING (Movement of Computers etc.)</w:t>
            </w:r>
          </w:p>
        </w:tc>
        <w:tc>
          <w:tcPr>
            <w:tcW w:w="683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69576A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9576A" w:rsidRPr="00D83897" w:rsidTr="00D83897">
        <w:tc>
          <w:tcPr>
            <w:tcW w:w="6204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PORTABLE HAND TOOLS</w:t>
            </w:r>
          </w:p>
        </w:tc>
        <w:tc>
          <w:tcPr>
            <w:tcW w:w="683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69576A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9576A" w:rsidRPr="00D83897" w:rsidTr="00D83897">
        <w:tc>
          <w:tcPr>
            <w:tcW w:w="6204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LIQUIDS</w:t>
            </w:r>
          </w:p>
        </w:tc>
        <w:tc>
          <w:tcPr>
            <w:tcW w:w="683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69576A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9576A" w:rsidRPr="00D83897" w:rsidTr="00D83897">
        <w:tc>
          <w:tcPr>
            <w:tcW w:w="6204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EXPOSED ELECTRICAL CIRCUTRY</w:t>
            </w:r>
          </w:p>
        </w:tc>
        <w:tc>
          <w:tcPr>
            <w:tcW w:w="683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69576A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9576A" w:rsidRPr="00D83897" w:rsidTr="00D83897">
        <w:tc>
          <w:tcPr>
            <w:tcW w:w="6204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NON STANDARD DISPLAY SCREEN EQUIPMENT</w:t>
            </w:r>
          </w:p>
        </w:tc>
        <w:tc>
          <w:tcPr>
            <w:tcW w:w="683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69576A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9576A" w:rsidRPr="00D83897" w:rsidTr="00D83897">
        <w:tc>
          <w:tcPr>
            <w:tcW w:w="6204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UNUSUAL WORKING ENVIRONMENT</w:t>
            </w:r>
          </w:p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Start"/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</w:t>
            </w:r>
            <w:proofErr w:type="gramEnd"/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terms of</w:t>
            </w:r>
            <w:r w:rsidR="001C2A95"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temperature, lighting, noise, vibration, seating…)</w:t>
            </w:r>
          </w:p>
        </w:tc>
        <w:tc>
          <w:tcPr>
            <w:tcW w:w="683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69576A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9576A" w:rsidRPr="00D83897" w:rsidTr="00D83897">
        <w:tc>
          <w:tcPr>
            <w:tcW w:w="6204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PROJECT ACTIVITY OFF CAMPUS</w:t>
            </w:r>
          </w:p>
        </w:tc>
        <w:tc>
          <w:tcPr>
            <w:tcW w:w="683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69576A" w:rsidRPr="00D83897" w:rsidRDefault="0017759F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  <w:tr w:rsidR="0069576A" w:rsidRPr="00D83897" w:rsidTr="00D83897">
        <w:tc>
          <w:tcPr>
            <w:tcW w:w="6204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ANY OTHER NOT LISTED ABOVE</w:t>
            </w:r>
          </w:p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Please give details below of any other identified hazards</w:t>
            </w:r>
          </w:p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___________________________________________________</w:t>
            </w:r>
          </w:p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___________________________________________________</w:t>
            </w:r>
          </w:p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8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___________________________________________________</w:t>
            </w:r>
          </w:p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:rsidR="0069576A" w:rsidRPr="00D83897" w:rsidRDefault="0069576A" w:rsidP="00D838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E4307" w:rsidRDefault="00EE4307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27C4D" w:rsidRDefault="00627C4D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9576A" w:rsidRDefault="0069576A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27C4D" w:rsidRDefault="00627C4D" w:rsidP="00627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SUPERVISOR</w:t>
      </w:r>
      <w:r w:rsidR="0069576A">
        <w:rPr>
          <w:rFonts w:ascii="Times New Roman" w:hAnsi="Times New Roman"/>
          <w:b/>
          <w:bCs/>
          <w:color w:val="000000"/>
          <w:sz w:val="24"/>
          <w:szCs w:val="24"/>
        </w:rPr>
        <w:t xml:space="preserve"> Signature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__________________________ DATE: ___________</w:t>
      </w:r>
    </w:p>
    <w:p w:rsidR="005908F6" w:rsidRDefault="005908F6" w:rsidP="00627C4D"/>
    <w:sectPr w:rsidR="005908F6" w:rsidSect="00EE4307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752B5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EE4307"/>
    <w:rsid w:val="0017759F"/>
    <w:rsid w:val="001C2A95"/>
    <w:rsid w:val="005908F6"/>
    <w:rsid w:val="00627C4D"/>
    <w:rsid w:val="0069576A"/>
    <w:rsid w:val="00841ED5"/>
    <w:rsid w:val="0093650D"/>
    <w:rsid w:val="0096664B"/>
    <w:rsid w:val="00A22944"/>
    <w:rsid w:val="00D83897"/>
    <w:rsid w:val="00EE4307"/>
    <w:rsid w:val="00F6771B"/>
    <w:rsid w:val="00FF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E430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E430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lster.ac.uk/hr/healthandsafety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esktop\SH%20PROJECT%20RISK%20ASSESS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 PROJECT RISK ASSESSMENT</Template>
  <TotalTime>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Links>
    <vt:vector size="6" baseType="variant">
      <vt:variant>
        <vt:i4>2621464</vt:i4>
      </vt:variant>
      <vt:variant>
        <vt:i4>0</vt:i4>
      </vt:variant>
      <vt:variant>
        <vt:i4>0</vt:i4>
      </vt:variant>
      <vt:variant>
        <vt:i4>5</vt:i4>
      </vt:variant>
      <vt:variant>
        <vt:lpwstr>http://www.ulster.ac.uk/hr/healthandsafety/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User</cp:lastModifiedBy>
  <cp:revision>2</cp:revision>
  <dcterms:created xsi:type="dcterms:W3CDTF">2016-10-11T14:52:00Z</dcterms:created>
  <dcterms:modified xsi:type="dcterms:W3CDTF">2016-10-11T14:52:00Z</dcterms:modified>
</cp:coreProperties>
</file>